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480D70" w:rsidRDefault="00BF13E5" w:rsidP="00141A4C">
      <w:pPr>
        <w:pStyle w:val="Title"/>
        <w:rPr>
          <w:color w:val="F8943F" w:themeColor="accent6"/>
        </w:rPr>
      </w:pPr>
      <w:r w:rsidRPr="00480D70">
        <w:rPr>
          <w:color w:val="F8943F" w:themeColor="accent6"/>
        </w:rPr>
        <w:t>Matthew Thoman</w:t>
      </w:r>
    </w:p>
    <w:p w:rsidR="00141A4C" w:rsidRDefault="00BF13E5" w:rsidP="00141A4C">
      <w:r>
        <w:t>Troutdale, OR 97060</w:t>
      </w:r>
      <w:r w:rsidR="00141A4C">
        <w:t> | </w:t>
      </w:r>
      <w:r>
        <w:t>503-709-4924</w:t>
      </w:r>
      <w:r w:rsidR="00141A4C">
        <w:t> | </w:t>
      </w:r>
      <w:hyperlink r:id="rId8" w:history="1">
        <w:r w:rsidRPr="0047346C">
          <w:rPr>
            <w:rStyle w:val="Hyperlink"/>
          </w:rPr>
          <w:t>namohtm@gmail.com</w:t>
        </w:r>
      </w:hyperlink>
      <w:r>
        <w:t xml:space="preserve"> | </w:t>
      </w:r>
      <w:hyperlink r:id="rId9" w:history="1">
        <w:r w:rsidRPr="0047346C">
          <w:rPr>
            <w:rStyle w:val="Hyperlink"/>
          </w:rPr>
          <w:t>www.linkedin.com/in/matt-thoman</w:t>
        </w:r>
      </w:hyperlink>
      <w:r>
        <w:t xml:space="preserve"> | </w:t>
      </w:r>
      <w:hyperlink r:id="rId10" w:history="1">
        <w:r w:rsidR="00815CF5" w:rsidRPr="00443792">
          <w:rPr>
            <w:rStyle w:val="Hyperlink"/>
          </w:rPr>
          <w:t>www.TheOrangePearl.com</w:t>
        </w:r>
      </w:hyperlink>
      <w:r w:rsidR="00815CF5">
        <w:t xml:space="preserve"> | </w:t>
      </w:r>
      <w:hyperlink r:id="rId11" w:history="1">
        <w:r w:rsidR="009D16AE" w:rsidRPr="007F1581">
          <w:rPr>
            <w:rStyle w:val="Hyperlink"/>
          </w:rPr>
          <w:t>https://github.com/Matt15BRJ</w:t>
        </w:r>
      </w:hyperlink>
      <w:r w:rsidR="009D16AE">
        <w:tab/>
      </w:r>
    </w:p>
    <w:p w:rsidR="006270A9" w:rsidRDefault="00815CF5">
      <w:pPr>
        <w:pStyle w:val="Heading1"/>
      </w:pPr>
      <w:r>
        <w:t>Skills</w:t>
      </w:r>
    </w:p>
    <w:p w:rsidR="006270A9" w:rsidRDefault="001B7FF8">
      <w:pPr>
        <w:pStyle w:val="Heading2"/>
      </w:pPr>
      <w:r>
        <w:t xml:space="preserve">Programming </w:t>
      </w:r>
    </w:p>
    <w:p w:rsidR="006270A9" w:rsidRDefault="001B7FF8" w:rsidP="003A11A7">
      <w:pPr>
        <w:pStyle w:val="ListBullet"/>
      </w:pPr>
      <w:r>
        <w:t>Html5</w:t>
      </w:r>
      <w:r w:rsidR="003A11A7">
        <w:t>,</w:t>
      </w:r>
      <w:r w:rsidR="004A43AD">
        <w:t xml:space="preserve"> CSS3</w:t>
      </w:r>
      <w:r w:rsidR="003A11A7">
        <w:t>, JavaScript &amp; Knockout.js</w:t>
      </w:r>
    </w:p>
    <w:p w:rsidR="004A43AD" w:rsidRDefault="004A43AD" w:rsidP="003A11A7">
      <w:pPr>
        <w:pStyle w:val="ListBullet"/>
      </w:pPr>
      <w:r>
        <w:t>C#</w:t>
      </w:r>
      <w:r w:rsidR="003A11A7">
        <w:t>, Python 2 &amp; 3 &amp; SQL</w:t>
      </w:r>
    </w:p>
    <w:p w:rsidR="001B7FF8" w:rsidRDefault="003A11A7">
      <w:pPr>
        <w:pStyle w:val="ListBullet"/>
      </w:pPr>
      <w:r>
        <w:t>ASP.NET,</w:t>
      </w:r>
      <w:r w:rsidR="00815CF5">
        <w:t xml:space="preserve"> ASP.NET MVC &amp; Entity Framew</w:t>
      </w:r>
      <w:r w:rsidR="001B7FF8">
        <w:t>ork</w:t>
      </w:r>
    </w:p>
    <w:p w:rsidR="001B7FF8" w:rsidRDefault="001B7FF8" w:rsidP="001B7FF8">
      <w:pPr>
        <w:pStyle w:val="ListBullet"/>
      </w:pPr>
      <w:r>
        <w:t>MS Visual Studio</w:t>
      </w:r>
      <w:r w:rsidR="00456488">
        <w:t>, Team Foundation Server &amp; GitHub</w:t>
      </w:r>
    </w:p>
    <w:sdt>
      <w:sdtPr>
        <w:alias w:val="Communication:"/>
        <w:tag w:val="Communication:"/>
        <w:id w:val="-1153840069"/>
        <w:placeholder>
          <w:docPart w:val="42B82900F9314173B63400A7C86728A0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6270A9" w:rsidRDefault="001B7FF8">
      <w:pPr>
        <w:pStyle w:val="ListBullet"/>
      </w:pPr>
      <w:r>
        <w:t xml:space="preserve">Taught several classes of fellow police officers, including command staff, how to use </w:t>
      </w:r>
      <w:r w:rsidR="00561110">
        <w:t>a new computer system</w:t>
      </w:r>
      <w:r>
        <w:t xml:space="preserve"> and dispatching program.</w:t>
      </w:r>
    </w:p>
    <w:p w:rsidR="001B7FF8" w:rsidRDefault="001B7FF8">
      <w:pPr>
        <w:pStyle w:val="ListBullet"/>
      </w:pPr>
      <w:r>
        <w:t>Have given numerous presentations to community groups</w:t>
      </w:r>
      <w:r w:rsidR="0015545B">
        <w:t xml:space="preserve"> and testified in many trials</w:t>
      </w:r>
      <w:r>
        <w:t>.</w:t>
      </w:r>
    </w:p>
    <w:p w:rsidR="00815CF5" w:rsidRDefault="00815CF5">
      <w:pPr>
        <w:pStyle w:val="Heading1"/>
      </w:pPr>
      <w:r>
        <w:t>Experience</w:t>
      </w:r>
    </w:p>
    <w:p w:rsidR="00815CF5" w:rsidRDefault="00643728" w:rsidP="00815CF5">
      <w:pPr>
        <w:pStyle w:val="Heading2"/>
      </w:pPr>
      <w:r>
        <w:t>web developer intern</w:t>
      </w:r>
      <w:bookmarkStart w:id="0" w:name="_GoBack"/>
      <w:bookmarkEnd w:id="0"/>
      <w:r w:rsidR="00815CF5">
        <w:t> | Prosper it consulting | may 2017</w:t>
      </w:r>
    </w:p>
    <w:p w:rsidR="00815CF5" w:rsidRDefault="00815CF5" w:rsidP="00815CF5">
      <w:pPr>
        <w:pStyle w:val="ListBullet"/>
      </w:pPr>
      <w:r>
        <w:t xml:space="preserve">Collaborated with other developers to create the jobPDX.com website. </w:t>
      </w:r>
    </w:p>
    <w:p w:rsidR="006270A9" w:rsidRDefault="00BF13E5">
      <w:pPr>
        <w:pStyle w:val="Heading2"/>
      </w:pPr>
      <w:r>
        <w:t>Police Officer</w:t>
      </w:r>
      <w:r w:rsidR="009D5933">
        <w:t> | </w:t>
      </w:r>
      <w:r>
        <w:t>Portland Police Bureau</w:t>
      </w:r>
      <w:r w:rsidR="009D5933">
        <w:t> | </w:t>
      </w:r>
      <w:r>
        <w:t>10/2005 - current</w:t>
      </w:r>
    </w:p>
    <w:p w:rsidR="006270A9" w:rsidRDefault="00BF13E5">
      <w:pPr>
        <w:pStyle w:val="ListBullet"/>
      </w:pPr>
      <w:r>
        <w:t>As a patrol officer for almost 12 I am responsi</w:t>
      </w:r>
      <w:r w:rsidR="00815CF5">
        <w:t>ble for investigating crimes,</w:t>
      </w:r>
      <w:r>
        <w:t xml:space="preserve"> solving any problems that arise between community members</w:t>
      </w:r>
      <w:r w:rsidR="00815CF5">
        <w:t xml:space="preserve"> and responding to 911 calls</w:t>
      </w:r>
      <w:r>
        <w:t xml:space="preserve">.  </w:t>
      </w:r>
    </w:p>
    <w:p w:rsidR="00BF13E5" w:rsidRDefault="00BF13E5">
      <w:pPr>
        <w:pStyle w:val="ListBullet"/>
      </w:pPr>
      <w:r>
        <w:t xml:space="preserve">I coordinated with community leaders to </w:t>
      </w:r>
      <w:r w:rsidR="004D3F7F">
        <w:t>establish a Coffee-With-A-Co</w:t>
      </w:r>
      <w:r w:rsidR="0015545B">
        <w:t>p event in my district.</w:t>
      </w:r>
    </w:p>
    <w:p w:rsidR="000D2048" w:rsidRDefault="000D2048" w:rsidP="000D2048">
      <w:pPr>
        <w:pStyle w:val="ListBullet"/>
      </w:pPr>
      <w:r>
        <w:t>Worked with business leaders in my district to design new strategies to curtail theft and fraud.</w:t>
      </w:r>
    </w:p>
    <w:p w:rsidR="00456488" w:rsidRDefault="00456488" w:rsidP="00456488">
      <w:pPr>
        <w:pStyle w:val="Heading2"/>
      </w:pPr>
      <w:r>
        <w:t>Projects</w:t>
      </w:r>
    </w:p>
    <w:p w:rsidR="00456488" w:rsidRDefault="009D16AE" w:rsidP="009D16AE">
      <w:pPr>
        <w:pStyle w:val="ListBullet"/>
      </w:pPr>
      <w:r>
        <w:t>I designed and built the user profile section</w:t>
      </w:r>
      <w:r>
        <w:t xml:space="preserve"> of the JobPDX.com website,</w:t>
      </w:r>
      <w:r>
        <w:t xml:space="preserve"> </w:t>
      </w:r>
      <w:r>
        <w:t>u</w:t>
      </w:r>
      <w:r>
        <w:t>sing HTML, CSS, C#, SQL, ASP.NET MVC and Entity Framework.</w:t>
      </w:r>
      <w:r>
        <w:t xml:space="preserve"> </w:t>
      </w:r>
      <w:hyperlink r:id="rId12" w:history="1">
        <w:r w:rsidRPr="007F1581">
          <w:rPr>
            <w:rStyle w:val="Hyperlink"/>
          </w:rPr>
          <w:t>https://jobpdx.com</w:t>
        </w:r>
      </w:hyperlink>
    </w:p>
    <w:p w:rsidR="009D16AE" w:rsidRDefault="009D16AE" w:rsidP="009D16AE">
      <w:pPr>
        <w:pStyle w:val="ListBullet"/>
      </w:pPr>
      <w:r>
        <w:t xml:space="preserve">Built a Slot Machine style game using C# and ASP.NET. </w:t>
      </w:r>
      <w:hyperlink r:id="rId13" w:history="1">
        <w:r w:rsidRPr="007F1581">
          <w:rPr>
            <w:rStyle w:val="Hyperlink"/>
          </w:rPr>
          <w:t>https://github.com/Matt15BRJ/SlotMachine</w:t>
        </w:r>
      </w:hyperlink>
    </w:p>
    <w:p w:rsidR="00683E70" w:rsidRDefault="009D16AE" w:rsidP="009D16AE">
      <w:pPr>
        <w:pStyle w:val="ListBullet"/>
      </w:pPr>
      <w:r>
        <w:t>Built a library</w:t>
      </w:r>
      <w:r w:rsidR="0015545B">
        <w:t xml:space="preserve"> database and query strings</w:t>
      </w:r>
      <w:r>
        <w:t xml:space="preserve"> </w:t>
      </w:r>
      <w:r w:rsidR="0015545B">
        <w:t>using SQL</w:t>
      </w:r>
      <w:r>
        <w:t xml:space="preserve">. </w:t>
      </w:r>
      <w:hyperlink r:id="rId14" w:history="1">
        <w:r w:rsidRPr="007F1581">
          <w:rPr>
            <w:rStyle w:val="Hyperlink"/>
          </w:rPr>
          <w:t>https://github.com/Matt15BRJ/MattCoLibrary</w:t>
        </w:r>
      </w:hyperlink>
    </w:p>
    <w:p w:rsidR="009D16AE" w:rsidRDefault="009D16AE" w:rsidP="0015545B">
      <w:pPr>
        <w:pStyle w:val="ListBullet"/>
      </w:pPr>
      <w:r>
        <w:t xml:space="preserve">Built a </w:t>
      </w:r>
      <w:r w:rsidR="0015545B">
        <w:t xml:space="preserve">program using Python that allows users to check folders for files that have been updated within the last 24hrs and move them to a new folder. </w:t>
      </w:r>
      <w:hyperlink r:id="rId15" w:history="1">
        <w:r w:rsidR="0015545B" w:rsidRPr="007F1581">
          <w:rPr>
            <w:rStyle w:val="Hyperlink"/>
          </w:rPr>
          <w:t>https://github.com/Matt15BRJ/pythonProjects</w:t>
        </w:r>
      </w:hyperlink>
      <w:r w:rsidR="0015545B">
        <w:tab/>
      </w:r>
    </w:p>
    <w:sdt>
      <w:sdtPr>
        <w:alias w:val="Education:"/>
        <w:tag w:val="Education:"/>
        <w:id w:val="807127995"/>
        <w:placeholder>
          <w:docPart w:val="47C6DDC354914DD19792189A7F4ABECD"/>
        </w:placeholder>
        <w:temporary/>
        <w:showingPlcHdr/>
        <w15:appearance w15:val="hidden"/>
      </w:sdtPr>
      <w:sdtEndPr/>
      <w:sdtContent>
        <w:p w:rsidR="00815CF5" w:rsidRDefault="00815CF5" w:rsidP="00815CF5">
          <w:pPr>
            <w:pStyle w:val="Heading1"/>
          </w:pPr>
          <w:r>
            <w:t>Education</w:t>
          </w:r>
        </w:p>
      </w:sdtContent>
    </w:sdt>
    <w:p w:rsidR="00815CF5" w:rsidRDefault="00815CF5" w:rsidP="00815CF5">
      <w:pPr>
        <w:pStyle w:val="Heading2"/>
      </w:pPr>
      <w:r>
        <w:t xml:space="preserve"> the Tech Academy | portland, or | november 2016 to may 2017</w:t>
      </w:r>
    </w:p>
    <w:p w:rsidR="00815CF5" w:rsidRDefault="00815CF5" w:rsidP="00815CF5">
      <w:pPr>
        <w:pStyle w:val="ListBullet"/>
      </w:pPr>
      <w:r>
        <w:t xml:space="preserve">Intensive, boot camp-style training with more than 600 hours of instruction and hands-on work in: HTML/CSS, JavaScript, C#, </w:t>
      </w:r>
      <w:r w:rsidR="00456488">
        <w:t>Python, ASP.NET, web app</w:t>
      </w:r>
      <w:r>
        <w:t xml:space="preserve"> development, object-oriented programming, Agile/Scrum, source control, relational database design and management, SQL programming and more. </w:t>
      </w:r>
    </w:p>
    <w:p w:rsidR="00815CF5" w:rsidRDefault="00815CF5" w:rsidP="00815CF5">
      <w:pPr>
        <w:pStyle w:val="Heading2"/>
      </w:pPr>
      <w:r>
        <w:t>Portland state university | on and off 1998 to 2016</w:t>
      </w:r>
    </w:p>
    <w:p w:rsidR="00815CF5" w:rsidRDefault="00815CF5" w:rsidP="00815CF5">
      <w:pPr>
        <w:pStyle w:val="ListBullet"/>
        <w:numPr>
          <w:ilvl w:val="0"/>
          <w:numId w:val="0"/>
        </w:numPr>
        <w:ind w:left="216"/>
      </w:pPr>
      <w:r>
        <w:t>Studied Criminology, Psychology, and Sociology with a little Computer Science and Music mixed in.</w:t>
      </w:r>
    </w:p>
    <w:sectPr w:rsidR="00815CF5" w:rsidSect="00617B26">
      <w:footerReference w:type="defaul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445" w:rsidRDefault="00AB0445">
      <w:pPr>
        <w:spacing w:after="0"/>
      </w:pPr>
      <w:r>
        <w:separator/>
      </w:r>
    </w:p>
  </w:endnote>
  <w:endnote w:type="continuationSeparator" w:id="0">
    <w:p w:rsidR="00AB0445" w:rsidRDefault="00AB04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D16A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445" w:rsidRDefault="00AB0445">
      <w:pPr>
        <w:spacing w:after="0"/>
      </w:pPr>
      <w:r>
        <w:separator/>
      </w:r>
    </w:p>
  </w:footnote>
  <w:footnote w:type="continuationSeparator" w:id="0">
    <w:p w:rsidR="00AB0445" w:rsidRDefault="00AB044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4C86A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E5"/>
    <w:rsid w:val="000A4F59"/>
    <w:rsid w:val="000D2048"/>
    <w:rsid w:val="00141A4C"/>
    <w:rsid w:val="0015545B"/>
    <w:rsid w:val="001B29CF"/>
    <w:rsid w:val="001B7FF8"/>
    <w:rsid w:val="0028220F"/>
    <w:rsid w:val="00306376"/>
    <w:rsid w:val="00335AF2"/>
    <w:rsid w:val="00340A35"/>
    <w:rsid w:val="00356C14"/>
    <w:rsid w:val="003A11A7"/>
    <w:rsid w:val="003D5850"/>
    <w:rsid w:val="00456488"/>
    <w:rsid w:val="00480D70"/>
    <w:rsid w:val="004A43AD"/>
    <w:rsid w:val="004D3F7F"/>
    <w:rsid w:val="00561110"/>
    <w:rsid w:val="00617B26"/>
    <w:rsid w:val="006270A9"/>
    <w:rsid w:val="00643728"/>
    <w:rsid w:val="00675956"/>
    <w:rsid w:val="00681034"/>
    <w:rsid w:val="00683E70"/>
    <w:rsid w:val="00784BF2"/>
    <w:rsid w:val="007C2605"/>
    <w:rsid w:val="00815CF5"/>
    <w:rsid w:val="00816216"/>
    <w:rsid w:val="0087734B"/>
    <w:rsid w:val="009C3519"/>
    <w:rsid w:val="009D16AE"/>
    <w:rsid w:val="009D5933"/>
    <w:rsid w:val="00A55B83"/>
    <w:rsid w:val="00AB0445"/>
    <w:rsid w:val="00BD768D"/>
    <w:rsid w:val="00BF13E5"/>
    <w:rsid w:val="00C61F8E"/>
    <w:rsid w:val="00E53F49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E9BE1"/>
  <w15:chartTrackingRefBased/>
  <w15:docId w15:val="{B07AF675-0044-4C0A-8023-EBE26B8E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BF13E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ohtm@gmail.com" TargetMode="External"/><Relationship Id="rId13" Type="http://schemas.openxmlformats.org/officeDocument/2006/relationships/hyperlink" Target="https://github.com/Matt15BRJ/SlotMachin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bpdx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t15BR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t15BRJ/pythonProjects" TargetMode="External"/><Relationship Id="rId10" Type="http://schemas.openxmlformats.org/officeDocument/2006/relationships/hyperlink" Target="http://www.TheOrangePear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tt-thoman" TargetMode="External"/><Relationship Id="rId14" Type="http://schemas.openxmlformats.org/officeDocument/2006/relationships/hyperlink" Target="https://github.com/Matt15BRJ/MattCoLibra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B82900F9314173B63400A7C8672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2AFAC-C648-463F-8AD9-0D464087DD80}"/>
      </w:docPartPr>
      <w:docPartBody>
        <w:p w:rsidR="00B30888" w:rsidRDefault="00FB2191">
          <w:pPr>
            <w:pStyle w:val="42B82900F9314173B63400A7C86728A0"/>
          </w:pPr>
          <w:r>
            <w:t>Communication</w:t>
          </w:r>
        </w:p>
      </w:docPartBody>
    </w:docPart>
    <w:docPart>
      <w:docPartPr>
        <w:name w:val="47C6DDC354914DD19792189A7F4AB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EF4CA-9DBE-4F14-8CBD-C149CD3D9B67}"/>
      </w:docPartPr>
      <w:docPartBody>
        <w:p w:rsidR="00F05A1F" w:rsidRDefault="00B30888" w:rsidP="00B30888">
          <w:pPr>
            <w:pStyle w:val="47C6DDC354914DD19792189A7F4ABEC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91"/>
    <w:rsid w:val="00330BA0"/>
    <w:rsid w:val="0052274C"/>
    <w:rsid w:val="00B30888"/>
    <w:rsid w:val="00F05A1F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6F331A41B4591A2F55D95CAD5C1E7">
    <w:name w:val="C026F331A41B4591A2F55D95CAD5C1E7"/>
  </w:style>
  <w:style w:type="paragraph" w:customStyle="1" w:styleId="6F105FF982C944F3942241BB6D113351">
    <w:name w:val="6F105FF982C944F3942241BB6D113351"/>
  </w:style>
  <w:style w:type="paragraph" w:customStyle="1" w:styleId="0EAB3AD3934D452289A6F25CC9543D2F">
    <w:name w:val="0EAB3AD3934D452289A6F25CC9543D2F"/>
  </w:style>
  <w:style w:type="paragraph" w:customStyle="1" w:styleId="B45F27B8D7B6426DA883B32755823C0F">
    <w:name w:val="B45F27B8D7B6426DA883B32755823C0F"/>
  </w:style>
  <w:style w:type="paragraph" w:customStyle="1" w:styleId="80C8C20946BA4C52A67AEB940A426F55">
    <w:name w:val="80C8C20946BA4C52A67AEB940A426F55"/>
  </w:style>
  <w:style w:type="paragraph" w:customStyle="1" w:styleId="F59AA3BD0E914AE387C9E0F4CEEC3802">
    <w:name w:val="F59AA3BD0E914AE387C9E0F4CEEC3802"/>
  </w:style>
  <w:style w:type="paragraph" w:customStyle="1" w:styleId="41426CCB88F940ECB12607838B9426D7">
    <w:name w:val="41426CCB88F940ECB12607838B9426D7"/>
  </w:style>
  <w:style w:type="paragraph" w:customStyle="1" w:styleId="95EE3A9546A143BD97C61F2DD4C7F2F8">
    <w:name w:val="95EE3A9546A143BD97C61F2DD4C7F2F8"/>
  </w:style>
  <w:style w:type="paragraph" w:customStyle="1" w:styleId="E8A4AE05E3FB45D6AA00001976DFB110">
    <w:name w:val="E8A4AE05E3FB45D6AA00001976DFB110"/>
  </w:style>
  <w:style w:type="paragraph" w:customStyle="1" w:styleId="3557BCF1CB4A467B80988D539EA88A2B">
    <w:name w:val="3557BCF1CB4A467B80988D539EA88A2B"/>
  </w:style>
  <w:style w:type="paragraph" w:customStyle="1" w:styleId="FDB3966C0CA34276A69ADE80301254AF">
    <w:name w:val="FDB3966C0CA34276A69ADE80301254AF"/>
  </w:style>
  <w:style w:type="paragraph" w:customStyle="1" w:styleId="DD529518CA9748EAAE4A71A5AAA2449C">
    <w:name w:val="DD529518CA9748EAAE4A71A5AAA2449C"/>
  </w:style>
  <w:style w:type="paragraph" w:customStyle="1" w:styleId="BBED33483C20454BBDEE67F302A61400">
    <w:name w:val="BBED33483C20454BBDEE67F302A61400"/>
  </w:style>
  <w:style w:type="paragraph" w:customStyle="1" w:styleId="1F1D418753D043DBAA601F5C567CC7BA">
    <w:name w:val="1F1D418753D043DBAA601F5C567CC7BA"/>
  </w:style>
  <w:style w:type="paragraph" w:customStyle="1" w:styleId="0D00A254B47C46BEAE71ECB7EFC4FC4B">
    <w:name w:val="0D00A254B47C46BEAE71ECB7EFC4FC4B"/>
  </w:style>
  <w:style w:type="paragraph" w:customStyle="1" w:styleId="9DDB557C35C94AA9844FFDE13884C4BD">
    <w:name w:val="9DDB557C35C94AA9844FFDE13884C4BD"/>
  </w:style>
  <w:style w:type="paragraph" w:customStyle="1" w:styleId="0E1364B0388447DEA29EF0914A4DFCA7">
    <w:name w:val="0E1364B0388447DEA29EF0914A4DFCA7"/>
  </w:style>
  <w:style w:type="paragraph" w:customStyle="1" w:styleId="D6231EFAE6CB43F985A697F8620295B8">
    <w:name w:val="D6231EFAE6CB43F985A697F8620295B8"/>
  </w:style>
  <w:style w:type="paragraph" w:customStyle="1" w:styleId="B617CA2D95FF46D2A36F9CB25965793E">
    <w:name w:val="B617CA2D95FF46D2A36F9CB25965793E"/>
  </w:style>
  <w:style w:type="paragraph" w:customStyle="1" w:styleId="9356F4FF54A74DD1AC2CCCE23A850F72">
    <w:name w:val="9356F4FF54A74DD1AC2CCCE23A850F72"/>
  </w:style>
  <w:style w:type="paragraph" w:customStyle="1" w:styleId="42B82900F9314173B63400A7C86728A0">
    <w:name w:val="42B82900F9314173B63400A7C86728A0"/>
  </w:style>
  <w:style w:type="paragraph" w:customStyle="1" w:styleId="953D17E637CE4C7985A3CE465A1073D7">
    <w:name w:val="953D17E637CE4C7985A3CE465A1073D7"/>
  </w:style>
  <w:style w:type="paragraph" w:customStyle="1" w:styleId="52CB1AED645345E6B940E633D37293C6">
    <w:name w:val="52CB1AED645345E6B940E633D37293C6"/>
  </w:style>
  <w:style w:type="paragraph" w:customStyle="1" w:styleId="47C4901899E548A8B15921604FB381E4">
    <w:name w:val="47C4901899E548A8B15921604FB381E4"/>
  </w:style>
  <w:style w:type="paragraph" w:customStyle="1" w:styleId="14712F7834C64224BCCD804E58F0E63F">
    <w:name w:val="14712F7834C64224BCCD804E58F0E63F"/>
  </w:style>
  <w:style w:type="paragraph" w:customStyle="1" w:styleId="00C7ECC553D94A24A9834516342F38AF">
    <w:name w:val="00C7ECC553D94A24A9834516342F38AF"/>
  </w:style>
  <w:style w:type="paragraph" w:customStyle="1" w:styleId="1DC218D1107B4B90B83F4FBEFA482111">
    <w:name w:val="1DC218D1107B4B90B83F4FBEFA482111"/>
  </w:style>
  <w:style w:type="paragraph" w:customStyle="1" w:styleId="9B3C15979E2840B7858FA922927F8D94">
    <w:name w:val="9B3C15979E2840B7858FA922927F8D94"/>
  </w:style>
  <w:style w:type="paragraph" w:customStyle="1" w:styleId="B68D5A20232346D18CB852E595CED09C">
    <w:name w:val="B68D5A20232346D18CB852E595CED09C"/>
  </w:style>
  <w:style w:type="paragraph" w:customStyle="1" w:styleId="60B24A19A6A94D9DB201F2144DB52EA9">
    <w:name w:val="60B24A19A6A94D9DB201F2144DB52EA9"/>
  </w:style>
  <w:style w:type="paragraph" w:customStyle="1" w:styleId="E63753B6A1F341B89E15DC844ED100BD">
    <w:name w:val="E63753B6A1F341B89E15DC844ED100BD"/>
  </w:style>
  <w:style w:type="paragraph" w:customStyle="1" w:styleId="B49656AA477E44B8991D2773F839C4A7">
    <w:name w:val="B49656AA477E44B8991D2773F839C4A7"/>
  </w:style>
  <w:style w:type="paragraph" w:customStyle="1" w:styleId="63540EA5D94E41B2825D9C5F2F3C9FF1">
    <w:name w:val="63540EA5D94E41B2825D9C5F2F3C9FF1"/>
  </w:style>
  <w:style w:type="paragraph" w:customStyle="1" w:styleId="47C6DDC354914DD19792189A7F4ABECD">
    <w:name w:val="47C6DDC354914DD19792189A7F4ABECD"/>
    <w:rsid w:val="00B30888"/>
  </w:style>
  <w:style w:type="paragraph" w:customStyle="1" w:styleId="6B19DCCBCF9F4215873737FB1B1AD9D9">
    <w:name w:val="6B19DCCBCF9F4215873737FB1B1AD9D9"/>
    <w:rsid w:val="00B30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F7F0B-E040-49FB-B878-0DD09DD3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8576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keywords/>
  <cp:lastModifiedBy>Matt Thoman</cp:lastModifiedBy>
  <cp:revision>9</cp:revision>
  <dcterms:created xsi:type="dcterms:W3CDTF">2017-05-22T20:51:00Z</dcterms:created>
  <dcterms:modified xsi:type="dcterms:W3CDTF">2017-05-30T17:26:00Z</dcterms:modified>
  <cp:version/>
</cp:coreProperties>
</file>